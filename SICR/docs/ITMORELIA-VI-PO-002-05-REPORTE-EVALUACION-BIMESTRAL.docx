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0A8AB" w14:textId="77777777" w:rsidR="00C53AE1" w:rsidRPr="005A69FF" w:rsidRDefault="00C53AE1" w:rsidP="00C53AE1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18"/>
          <w:lang w:val="es-ES"/>
        </w:rPr>
      </w:pPr>
    </w:p>
    <w:p w14:paraId="4423736D" w14:textId="77777777" w:rsidR="00C53AE1" w:rsidRPr="005A69FF" w:rsidRDefault="00A75867" w:rsidP="003D3069">
      <w:pPr>
        <w:tabs>
          <w:tab w:val="left" w:pos="10440"/>
        </w:tabs>
        <w:spacing w:line="276" w:lineRule="auto"/>
        <w:ind w:right="94"/>
        <w:jc w:val="center"/>
        <w:rPr>
          <w:rFonts w:asciiTheme="minorHAnsi" w:hAnsiTheme="minorHAnsi" w:cstheme="minorHAnsi"/>
          <w:b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sz w:val="20"/>
          <w:szCs w:val="20"/>
          <w:lang w:val="es-ES"/>
        </w:rPr>
        <w:t>Reporte y</w:t>
      </w:r>
      <w:r w:rsidR="003D3069" w:rsidRPr="005A69FF">
        <w:rPr>
          <w:rFonts w:asciiTheme="minorHAnsi" w:hAnsiTheme="minorHAnsi" w:cstheme="minorHAnsi"/>
          <w:b/>
          <w:sz w:val="20"/>
          <w:szCs w:val="20"/>
          <w:lang w:val="es-ES"/>
        </w:rPr>
        <w:t xml:space="preserve"> Evaluación</w:t>
      </w:r>
      <w:r w:rsidR="00AB06E5" w:rsidRPr="005A69FF">
        <w:rPr>
          <w:rFonts w:asciiTheme="minorHAnsi" w:hAnsiTheme="minorHAnsi" w:cstheme="minorHAnsi"/>
          <w:b/>
          <w:sz w:val="20"/>
          <w:szCs w:val="20"/>
          <w:lang w:val="es-ES"/>
        </w:rPr>
        <w:t xml:space="preserve"> de </w:t>
      </w:r>
      <w:r w:rsidR="00732F51" w:rsidRPr="005A69FF">
        <w:rPr>
          <w:rFonts w:asciiTheme="minorHAnsi" w:hAnsiTheme="minorHAnsi" w:cstheme="minorHAnsi"/>
          <w:b/>
          <w:sz w:val="20"/>
          <w:szCs w:val="20"/>
          <w:lang w:val="es-ES"/>
        </w:rPr>
        <w:t>S</w:t>
      </w:r>
      <w:r w:rsidR="00AB06E5" w:rsidRPr="005A69FF">
        <w:rPr>
          <w:rFonts w:asciiTheme="minorHAnsi" w:hAnsiTheme="minorHAnsi" w:cstheme="minorHAnsi"/>
          <w:b/>
          <w:sz w:val="20"/>
          <w:szCs w:val="20"/>
          <w:lang w:val="es-ES"/>
        </w:rPr>
        <w:t xml:space="preserve">ervicio </w:t>
      </w:r>
      <w:r w:rsidR="00732F51" w:rsidRPr="005A69FF">
        <w:rPr>
          <w:rFonts w:asciiTheme="minorHAnsi" w:hAnsiTheme="minorHAnsi" w:cstheme="minorHAnsi"/>
          <w:b/>
          <w:sz w:val="20"/>
          <w:szCs w:val="20"/>
          <w:lang w:val="es-ES"/>
        </w:rPr>
        <w:t>S</w:t>
      </w:r>
      <w:r w:rsidR="00AB06E5" w:rsidRPr="005A69FF">
        <w:rPr>
          <w:rFonts w:asciiTheme="minorHAnsi" w:hAnsiTheme="minorHAnsi" w:cstheme="minorHAnsi"/>
          <w:b/>
          <w:sz w:val="20"/>
          <w:szCs w:val="20"/>
          <w:lang w:val="es-ES"/>
        </w:rPr>
        <w:t>ocial</w:t>
      </w:r>
      <w:r w:rsidR="005A69FF" w:rsidRPr="005A69FF">
        <w:rPr>
          <w:rStyle w:val="Refdenotaalpie"/>
          <w:rFonts w:asciiTheme="minorHAnsi" w:hAnsiTheme="minorHAnsi" w:cstheme="minorHAnsi"/>
          <w:b/>
          <w:sz w:val="20"/>
          <w:szCs w:val="20"/>
          <w:lang w:val="es-ES"/>
        </w:rPr>
        <w:footnoteReference w:id="1"/>
      </w:r>
    </w:p>
    <w:p w14:paraId="1F0FE521" w14:textId="77777777" w:rsidR="003D3069" w:rsidRPr="005A69FF" w:rsidRDefault="00C7530F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>Nombre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(1)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________________________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____________________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___________</w:t>
      </w:r>
      <w:r w:rsidR="00CE50AA">
        <w:rPr>
          <w:rFonts w:asciiTheme="minorHAnsi" w:hAnsiTheme="minorHAnsi" w:cstheme="minorHAnsi"/>
          <w:sz w:val="18"/>
          <w:szCs w:val="20"/>
          <w:lang w:val="es-ES"/>
        </w:rPr>
        <w:t>__________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_______________</w:t>
      </w:r>
      <w:bookmarkStart w:id="0" w:name="_GoBack"/>
      <w:bookmarkEnd w:id="0"/>
    </w:p>
    <w:p w14:paraId="3FD5F63C" w14:textId="77777777" w:rsidR="00B53452" w:rsidRPr="005A69FF" w:rsidRDefault="00B53452" w:rsidP="00B53452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</w:rPr>
      </w:pPr>
      <w:r w:rsidRPr="005A69FF">
        <w:rPr>
          <w:rFonts w:asciiTheme="minorHAnsi" w:hAnsiTheme="minorHAnsi" w:cstheme="minorHAnsi"/>
          <w:sz w:val="18"/>
          <w:szCs w:val="20"/>
        </w:rPr>
        <w:t xml:space="preserve">                             </w:t>
      </w:r>
      <w:r w:rsidR="00C7530F" w:rsidRPr="005A69FF">
        <w:rPr>
          <w:rFonts w:asciiTheme="minorHAnsi" w:hAnsiTheme="minorHAnsi" w:cstheme="minorHAnsi"/>
          <w:sz w:val="18"/>
          <w:szCs w:val="20"/>
        </w:rPr>
        <w:t>Ape</w:t>
      </w:r>
      <w:r w:rsidRPr="005A69FF">
        <w:rPr>
          <w:rFonts w:asciiTheme="minorHAnsi" w:hAnsiTheme="minorHAnsi" w:cstheme="minorHAnsi"/>
          <w:sz w:val="18"/>
          <w:szCs w:val="20"/>
        </w:rPr>
        <w:t xml:space="preserve">llido Paterno      </w:t>
      </w:r>
      <w:r w:rsidR="00C7530F" w:rsidRPr="005A69FF">
        <w:rPr>
          <w:rFonts w:asciiTheme="minorHAnsi" w:hAnsiTheme="minorHAnsi" w:cstheme="minorHAnsi"/>
          <w:sz w:val="18"/>
          <w:szCs w:val="20"/>
        </w:rPr>
        <w:t xml:space="preserve">                   </w:t>
      </w:r>
      <w:r w:rsidRPr="005A69FF">
        <w:rPr>
          <w:rFonts w:asciiTheme="minorHAnsi" w:hAnsiTheme="minorHAnsi" w:cstheme="minorHAnsi"/>
          <w:sz w:val="18"/>
          <w:szCs w:val="20"/>
        </w:rPr>
        <w:t xml:space="preserve">     Apellido Materno       </w:t>
      </w:r>
      <w:r w:rsidR="00C7530F" w:rsidRPr="005A69FF">
        <w:rPr>
          <w:rFonts w:asciiTheme="minorHAnsi" w:hAnsiTheme="minorHAnsi" w:cstheme="minorHAnsi"/>
          <w:sz w:val="18"/>
          <w:szCs w:val="20"/>
        </w:rPr>
        <w:t xml:space="preserve">                  </w:t>
      </w:r>
      <w:r w:rsidRPr="005A69FF">
        <w:rPr>
          <w:rFonts w:asciiTheme="minorHAnsi" w:hAnsiTheme="minorHAnsi" w:cstheme="minorHAnsi"/>
          <w:sz w:val="18"/>
          <w:szCs w:val="20"/>
        </w:rPr>
        <w:t xml:space="preserve">    Nombre (s)</w:t>
      </w:r>
    </w:p>
    <w:p w14:paraId="0E542E12" w14:textId="77777777" w:rsidR="003D3069" w:rsidRPr="005A69FF" w:rsidRDefault="003D306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Programa: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(2)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4D0871" w:rsidRPr="005A69FF">
        <w:rPr>
          <w:rFonts w:asciiTheme="minorHAnsi" w:hAnsiTheme="minorHAnsi" w:cstheme="minorHAnsi"/>
          <w:sz w:val="18"/>
          <w:szCs w:val="20"/>
          <w:lang w:val="es-ES"/>
        </w:rPr>
        <w:t>________________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__________________________________________</w:t>
      </w:r>
      <w:r w:rsidR="00CE50AA">
        <w:rPr>
          <w:rFonts w:asciiTheme="minorHAnsi" w:hAnsiTheme="minorHAnsi" w:cstheme="minorHAnsi"/>
          <w:sz w:val="18"/>
          <w:szCs w:val="20"/>
          <w:lang w:val="es-ES"/>
        </w:rPr>
        <w:t>__________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_____________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</w:t>
      </w:r>
    </w:p>
    <w:p w14:paraId="4E782CF3" w14:textId="77777777" w:rsidR="005A69FF" w:rsidRPr="005A69FF" w:rsidRDefault="00CE50AA" w:rsidP="00B53452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>
        <w:rPr>
          <w:rFonts w:asciiTheme="minorHAnsi" w:hAnsiTheme="minorHAnsi" w:cstheme="minorHAnsi"/>
          <w:sz w:val="18"/>
          <w:szCs w:val="20"/>
          <w:lang w:val="es-ES"/>
        </w:rPr>
        <w:t>Carrera: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(3)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>
        <w:rPr>
          <w:rFonts w:asciiTheme="minorHAnsi" w:hAnsiTheme="minorHAnsi" w:cstheme="minorHAnsi"/>
          <w:sz w:val="18"/>
          <w:szCs w:val="20"/>
          <w:lang w:val="es-ES"/>
        </w:rPr>
        <w:t xml:space="preserve">___________________________     </w:t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Cuenta de </w:t>
      </w:r>
      <w:proofErr w:type="spellStart"/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Linked</w:t>
      </w:r>
      <w:proofErr w:type="spellEnd"/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-In</w:t>
      </w:r>
      <w:r w:rsidR="005A69FF" w:rsidRPr="005A69FF">
        <w:rPr>
          <w:rStyle w:val="Refdenotaalpie"/>
          <w:rFonts w:asciiTheme="minorHAnsi" w:hAnsiTheme="minorHAnsi" w:cstheme="minorHAnsi"/>
          <w:sz w:val="18"/>
          <w:szCs w:val="20"/>
          <w:lang w:val="es-ES"/>
        </w:rPr>
        <w:footnoteReference w:id="2"/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(4)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______________</w:t>
      </w:r>
      <w:r>
        <w:rPr>
          <w:rFonts w:asciiTheme="minorHAnsi" w:hAnsiTheme="minorHAnsi" w:cstheme="minorHAnsi"/>
          <w:sz w:val="18"/>
          <w:szCs w:val="20"/>
          <w:lang w:val="es-ES"/>
        </w:rPr>
        <w:t>_____________________</w:t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_</w:t>
      </w:r>
    </w:p>
    <w:p w14:paraId="736139E5" w14:textId="77777777" w:rsidR="00B53452" w:rsidRPr="005A69FF" w:rsidRDefault="003D3069" w:rsidP="00B53452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Periodo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reportado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: </w:t>
      </w:r>
      <w:r w:rsidR="004F31CD" w:rsidRPr="004F31CD">
        <w:rPr>
          <w:rFonts w:asciiTheme="minorHAnsi" w:hAnsiTheme="minorHAnsi" w:cstheme="minorHAnsi"/>
          <w:b/>
          <w:sz w:val="18"/>
          <w:szCs w:val="20"/>
        </w:rPr>
        <w:t>(5)</w:t>
      </w:r>
      <w:r w:rsidR="004F31CD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4F31CD">
        <w:rPr>
          <w:rFonts w:asciiTheme="minorHAnsi" w:hAnsiTheme="minorHAnsi" w:cstheme="minorHAnsi"/>
          <w:sz w:val="18"/>
          <w:szCs w:val="20"/>
        </w:rPr>
        <w:t>día</w:t>
      </w:r>
      <w:r w:rsidR="00B53452" w:rsidRPr="005A69FF">
        <w:rPr>
          <w:rFonts w:asciiTheme="minorHAnsi" w:hAnsiTheme="minorHAnsi" w:cstheme="minorHAnsi"/>
          <w:sz w:val="18"/>
          <w:szCs w:val="20"/>
        </w:rPr>
        <w:t xml:space="preserve"> ___ mes ____________ año ______; al día: </w:t>
      </w:r>
      <w:r w:rsidR="004F31CD" w:rsidRPr="004F31CD">
        <w:rPr>
          <w:rFonts w:asciiTheme="minorHAnsi" w:hAnsiTheme="minorHAnsi" w:cstheme="minorHAnsi"/>
          <w:b/>
          <w:sz w:val="18"/>
          <w:szCs w:val="20"/>
        </w:rPr>
        <w:t>(6)</w:t>
      </w:r>
      <w:r w:rsidR="004F31CD">
        <w:rPr>
          <w:rFonts w:asciiTheme="minorHAnsi" w:hAnsiTheme="minorHAnsi" w:cstheme="minorHAnsi"/>
          <w:sz w:val="18"/>
          <w:szCs w:val="20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</w:rPr>
        <w:t>____ mes ______________año ______</w:t>
      </w:r>
    </w:p>
    <w:p w14:paraId="73F6FB4D" w14:textId="77777777" w:rsidR="002F0BE3" w:rsidRPr="005A69FF" w:rsidRDefault="003D306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Indique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a que bimestre corresponde: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(7)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1º. [  ]  2º. [  ]  3º. [  ]</w:t>
      </w:r>
      <w:r w:rsidR="00C7530F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Número de reporte adicional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(8)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[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 ], en caso de prórroga.</w:t>
      </w:r>
    </w:p>
    <w:p w14:paraId="6513B594" w14:textId="77777777" w:rsidR="00540242" w:rsidRPr="005A69FF" w:rsidRDefault="002F0BE3" w:rsidP="002F0BE3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6"/>
          <w:szCs w:val="20"/>
          <w:lang w:val="es-ES"/>
        </w:rPr>
      </w:pPr>
      <w:r w:rsidRPr="005A69FF">
        <w:rPr>
          <w:rFonts w:asciiTheme="minorHAnsi" w:hAnsiTheme="minorHAnsi" w:cstheme="minorHAnsi"/>
          <w:bCs/>
          <w:sz w:val="18"/>
          <w:szCs w:val="20"/>
        </w:rPr>
        <w:t>Total de horas de este reporte</w:t>
      </w:r>
      <w:r w:rsidR="002D7907" w:rsidRPr="005A69FF">
        <w:rPr>
          <w:rFonts w:asciiTheme="minorHAnsi" w:hAnsiTheme="minorHAnsi" w:cstheme="minorHAnsi"/>
          <w:bCs/>
          <w:sz w:val="18"/>
          <w:szCs w:val="20"/>
        </w:rPr>
        <w:t xml:space="preserve">: </w:t>
      </w:r>
      <w:r w:rsidR="004F31CD" w:rsidRPr="004F31CD">
        <w:rPr>
          <w:rFonts w:asciiTheme="minorHAnsi" w:hAnsiTheme="minorHAnsi" w:cstheme="minorHAnsi"/>
          <w:b/>
          <w:bCs/>
          <w:sz w:val="18"/>
          <w:szCs w:val="20"/>
        </w:rPr>
        <w:t>(9)</w:t>
      </w:r>
      <w:r w:rsidR="004F31CD">
        <w:rPr>
          <w:rFonts w:asciiTheme="minorHAnsi" w:hAnsiTheme="minorHAnsi" w:cstheme="minorHAnsi"/>
          <w:bCs/>
          <w:sz w:val="18"/>
          <w:szCs w:val="20"/>
        </w:rPr>
        <w:t xml:space="preserve"> </w:t>
      </w:r>
      <w:r w:rsidR="00CE50AA">
        <w:rPr>
          <w:rFonts w:asciiTheme="minorHAnsi" w:hAnsiTheme="minorHAnsi" w:cstheme="minorHAnsi"/>
          <w:bCs/>
          <w:sz w:val="18"/>
          <w:szCs w:val="20"/>
        </w:rPr>
        <w:t>_</w:t>
      </w:r>
      <w:r w:rsidRPr="005A69FF">
        <w:rPr>
          <w:rFonts w:asciiTheme="minorHAnsi" w:hAnsiTheme="minorHAnsi" w:cstheme="minorHAnsi"/>
          <w:bCs/>
          <w:sz w:val="18"/>
          <w:szCs w:val="20"/>
        </w:rPr>
        <w:t xml:space="preserve">_____Total de horas acumuladas: </w:t>
      </w:r>
      <w:r w:rsidR="004F31CD" w:rsidRPr="004F31CD">
        <w:rPr>
          <w:rFonts w:asciiTheme="minorHAnsi" w:hAnsiTheme="minorHAnsi" w:cstheme="minorHAnsi"/>
          <w:b/>
          <w:bCs/>
          <w:sz w:val="18"/>
          <w:szCs w:val="20"/>
        </w:rPr>
        <w:t>(10)</w:t>
      </w:r>
      <w:r w:rsidR="004F31CD">
        <w:rPr>
          <w:rFonts w:asciiTheme="minorHAnsi" w:hAnsiTheme="minorHAnsi" w:cstheme="minorHAnsi"/>
          <w:bCs/>
          <w:sz w:val="18"/>
          <w:szCs w:val="20"/>
        </w:rPr>
        <w:t xml:space="preserve"> </w:t>
      </w:r>
      <w:r w:rsidRPr="005A69FF">
        <w:rPr>
          <w:rFonts w:asciiTheme="minorHAnsi" w:hAnsiTheme="minorHAnsi" w:cstheme="minorHAnsi"/>
          <w:bCs/>
          <w:sz w:val="18"/>
          <w:szCs w:val="20"/>
        </w:rPr>
        <w:t xml:space="preserve">_______ </w:t>
      </w:r>
      <w:r w:rsidR="00732F51" w:rsidRPr="005A69FF">
        <w:rPr>
          <w:rFonts w:asciiTheme="minorHAnsi" w:hAnsiTheme="minorHAnsi" w:cstheme="minorHAnsi"/>
          <w:sz w:val="16"/>
          <w:szCs w:val="20"/>
          <w:bdr w:val="single" w:sz="4" w:space="0" w:color="auto"/>
          <w:lang w:val="es-ES"/>
        </w:rPr>
        <w:t xml:space="preserve">         </w:t>
      </w:r>
      <w:r w:rsidR="003D3069" w:rsidRPr="005A69FF">
        <w:rPr>
          <w:rFonts w:asciiTheme="minorHAnsi" w:hAnsiTheme="minorHAnsi" w:cstheme="minorHAnsi"/>
          <w:sz w:val="16"/>
          <w:szCs w:val="20"/>
          <w:bdr w:val="single" w:sz="4" w:space="0" w:color="auto"/>
          <w:lang w:val="es-ES"/>
        </w:rPr>
        <w:t xml:space="preserve">   </w:t>
      </w:r>
      <w:r w:rsidR="003D3069" w:rsidRPr="005A69FF">
        <w:rPr>
          <w:rFonts w:asciiTheme="minorHAnsi" w:hAnsiTheme="minorHAnsi" w:cstheme="minorHAnsi"/>
          <w:sz w:val="16"/>
          <w:szCs w:val="20"/>
          <w:lang w:val="es-ES"/>
        </w:rPr>
        <w:t xml:space="preserve"> </w:t>
      </w:r>
    </w:p>
    <w:p w14:paraId="4029CB4D" w14:textId="77777777" w:rsidR="003D3069" w:rsidRPr="005A69FF" w:rsidRDefault="003D306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19"/>
        <w:gridCol w:w="691"/>
        <w:gridCol w:w="1044"/>
      </w:tblGrid>
      <w:tr w:rsidR="00501119" w:rsidRPr="005A69FF" w14:paraId="444961A3" w14:textId="77777777" w:rsidTr="002D7907">
        <w:trPr>
          <w:trHeight w:val="230"/>
        </w:trPr>
        <w:tc>
          <w:tcPr>
            <w:tcW w:w="8908" w:type="dxa"/>
            <w:gridSpan w:val="4"/>
          </w:tcPr>
          <w:p w14:paraId="1E692F54" w14:textId="77777777" w:rsidR="00501119" w:rsidRPr="005A69FF" w:rsidRDefault="00501119" w:rsidP="00501119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En </w:t>
            </w:r>
            <w:r w:rsidR="00CB046D"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qué</w:t>
            </w:r>
            <w:r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medida el prestador del Servicio Social cumple con lo siguiente:</w:t>
            </w:r>
          </w:p>
        </w:tc>
      </w:tr>
      <w:tr w:rsidR="00501119" w:rsidRPr="005A69FF" w14:paraId="798806A0" w14:textId="77777777" w:rsidTr="002D7907">
        <w:trPr>
          <w:trHeight w:val="258"/>
        </w:trPr>
        <w:tc>
          <w:tcPr>
            <w:tcW w:w="7173" w:type="dxa"/>
            <w:gridSpan w:val="2"/>
            <w:vAlign w:val="center"/>
          </w:tcPr>
          <w:p w14:paraId="4E3385ED" w14:textId="77777777" w:rsidR="00501119" w:rsidRPr="005A69FF" w:rsidRDefault="00501119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Criterios a evaluar</w:t>
            </w:r>
          </w:p>
        </w:tc>
        <w:tc>
          <w:tcPr>
            <w:tcW w:w="691" w:type="dxa"/>
          </w:tcPr>
          <w:p w14:paraId="29A5BB8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A</w:t>
            </w:r>
          </w:p>
          <w:p w14:paraId="5617E922" w14:textId="77777777" w:rsidR="00CB046D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Valor</w:t>
            </w:r>
          </w:p>
        </w:tc>
        <w:tc>
          <w:tcPr>
            <w:tcW w:w="1044" w:type="dxa"/>
          </w:tcPr>
          <w:p w14:paraId="6E5794F1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B</w:t>
            </w:r>
          </w:p>
          <w:p w14:paraId="30F9C85B" w14:textId="77777777" w:rsidR="00CB046D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Evaluación</w:t>
            </w:r>
          </w:p>
        </w:tc>
      </w:tr>
      <w:tr w:rsidR="00501119" w:rsidRPr="005A69FF" w14:paraId="09507A08" w14:textId="77777777" w:rsidTr="002D7907">
        <w:trPr>
          <w:trHeight w:val="244"/>
        </w:trPr>
        <w:tc>
          <w:tcPr>
            <w:tcW w:w="654" w:type="dxa"/>
            <w:vMerge w:val="restart"/>
          </w:tcPr>
          <w:p w14:paraId="72731179" w14:textId="77777777" w:rsidR="00501119" w:rsidRPr="005A69FF" w:rsidRDefault="00D3310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S" w:eastAsia="en-US"/>
              </w:rPr>
              <w:pict w14:anchorId="521A775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.1pt;margin-top:5pt;width:26.45pt;height:214.9pt;z-index:251660288;mso-position-horizontal-relative:text;mso-position-vertical-relative:text;mso-width-relative:margin;mso-height-relative:margin" strokecolor="white [3212]">
                  <v:textbox style="layout-flow:vertical;mso-layout-flow-alt:bottom-to-top;mso-next-textbox:#_x0000_s1026">
                    <w:txbxContent>
                      <w:p w14:paraId="043987CB" w14:textId="77777777" w:rsidR="00501119" w:rsidRPr="00C7530F" w:rsidRDefault="00C33FDB" w:rsidP="00C33FDB">
                        <w:pPr>
                          <w:jc w:val="center"/>
                          <w:rPr>
                            <w:rFonts w:asciiTheme="minorHAnsi" w:hAnsiTheme="minorHAnsi"/>
                            <w:sz w:val="18"/>
                            <w:szCs w:val="20"/>
                            <w:lang w:val="es-ES"/>
                          </w:rPr>
                        </w:pPr>
                        <w:r w:rsidRPr="00C7530F">
                          <w:rPr>
                            <w:rFonts w:asciiTheme="minorHAnsi" w:hAnsiTheme="minorHAnsi"/>
                            <w:sz w:val="18"/>
                            <w:szCs w:val="20"/>
                            <w:lang w:val="es-ES"/>
                          </w:rPr>
                          <w:t>Evaluación por el responsable del programa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519" w:type="dxa"/>
          </w:tcPr>
          <w:p w14:paraId="437237C8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1.- Asiste puntualmente a </w:t>
            </w:r>
            <w:r w:rsidR="00C33FDB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realizar sus actividades.</w:t>
            </w:r>
          </w:p>
        </w:tc>
        <w:tc>
          <w:tcPr>
            <w:tcW w:w="691" w:type="dxa"/>
            <w:vAlign w:val="center"/>
          </w:tcPr>
          <w:p w14:paraId="0FD2D1FF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25CECB0D" w14:textId="77777777" w:rsidR="00501119" w:rsidRPr="004F31CD" w:rsidRDefault="004F31CD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(11)</w:t>
            </w:r>
          </w:p>
        </w:tc>
      </w:tr>
      <w:tr w:rsidR="00501119" w:rsidRPr="005A69FF" w14:paraId="50182B1A" w14:textId="77777777" w:rsidTr="002D7907">
        <w:trPr>
          <w:trHeight w:val="163"/>
        </w:trPr>
        <w:tc>
          <w:tcPr>
            <w:tcW w:w="654" w:type="dxa"/>
            <w:vMerge/>
          </w:tcPr>
          <w:p w14:paraId="6F66433E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412EA685" w14:textId="77777777" w:rsidR="00501119" w:rsidRPr="005A69FF" w:rsidRDefault="00C33FDB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2.- Trabaja en equipo y se adapta a nuevas situaciones.</w:t>
            </w:r>
          </w:p>
        </w:tc>
        <w:tc>
          <w:tcPr>
            <w:tcW w:w="691" w:type="dxa"/>
            <w:vAlign w:val="center"/>
          </w:tcPr>
          <w:p w14:paraId="35B7260B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4E3B32C9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66C68A62" w14:textId="77777777" w:rsidTr="002D7907">
        <w:trPr>
          <w:trHeight w:val="231"/>
        </w:trPr>
        <w:tc>
          <w:tcPr>
            <w:tcW w:w="654" w:type="dxa"/>
            <w:vMerge/>
          </w:tcPr>
          <w:p w14:paraId="4A3A555E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3AE9D795" w14:textId="77777777" w:rsidR="00C33FDB" w:rsidRPr="005A69FF" w:rsidRDefault="00AB06E5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3.- C</w:t>
            </w:r>
            <w:r w:rsidR="00C33FDB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umple correctamente con las actividades encomendadas en el tiempo estipulado, alcanzando los objetivos.</w:t>
            </w:r>
          </w:p>
        </w:tc>
        <w:tc>
          <w:tcPr>
            <w:tcW w:w="691" w:type="dxa"/>
            <w:vAlign w:val="center"/>
          </w:tcPr>
          <w:p w14:paraId="38004034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7CABD2E5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6E50A9BE" w14:textId="77777777" w:rsidTr="002D7907">
        <w:trPr>
          <w:trHeight w:val="190"/>
        </w:trPr>
        <w:tc>
          <w:tcPr>
            <w:tcW w:w="654" w:type="dxa"/>
            <w:vMerge/>
          </w:tcPr>
          <w:p w14:paraId="69B7C0B8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49693AFE" w14:textId="77777777" w:rsidR="00501119" w:rsidRPr="005A69FF" w:rsidRDefault="00C33FDB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4.- Organiza su tiempo y trabaja sin necesidad de una supervisión estrecha.</w:t>
            </w:r>
          </w:p>
        </w:tc>
        <w:tc>
          <w:tcPr>
            <w:tcW w:w="691" w:type="dxa"/>
            <w:vAlign w:val="center"/>
          </w:tcPr>
          <w:p w14:paraId="65090E8B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277FD665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44A29A46" w14:textId="77777777" w:rsidTr="002D7907">
        <w:trPr>
          <w:trHeight w:val="244"/>
        </w:trPr>
        <w:tc>
          <w:tcPr>
            <w:tcW w:w="654" w:type="dxa"/>
            <w:vMerge/>
          </w:tcPr>
          <w:p w14:paraId="278CE20D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62C8C24B" w14:textId="77777777" w:rsidR="00501119" w:rsidRPr="005A69FF" w:rsidRDefault="00C33FDB" w:rsidP="00CB046D">
            <w:pPr>
              <w:tabs>
                <w:tab w:val="left" w:pos="4293"/>
              </w:tabs>
              <w:spacing w:line="276" w:lineRule="auto"/>
              <w:ind w:right="94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5.- </w:t>
            </w:r>
            <w:r w:rsidR="00CB046D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Interpreta la realidad y se sensibiliza con respecto a la problemática que se pretende disminuir o eliminar con el servicio social.</w:t>
            </w:r>
          </w:p>
        </w:tc>
        <w:tc>
          <w:tcPr>
            <w:tcW w:w="691" w:type="dxa"/>
            <w:vAlign w:val="center"/>
          </w:tcPr>
          <w:p w14:paraId="4AD2B294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1019B0DC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195ACED7" w14:textId="77777777" w:rsidTr="002D7907">
        <w:trPr>
          <w:trHeight w:val="190"/>
        </w:trPr>
        <w:tc>
          <w:tcPr>
            <w:tcW w:w="654" w:type="dxa"/>
            <w:vMerge/>
          </w:tcPr>
          <w:p w14:paraId="2D054BAB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3F34A99A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6.- Realiza sugerencias personales para el beneficio o mejora del programa en el que participo.</w:t>
            </w:r>
          </w:p>
        </w:tc>
        <w:tc>
          <w:tcPr>
            <w:tcW w:w="691" w:type="dxa"/>
            <w:vAlign w:val="center"/>
          </w:tcPr>
          <w:p w14:paraId="625B418D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61EE986F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3F64A295" w14:textId="77777777" w:rsidTr="002D7907">
        <w:trPr>
          <w:trHeight w:val="176"/>
        </w:trPr>
        <w:tc>
          <w:tcPr>
            <w:tcW w:w="654" w:type="dxa"/>
            <w:vMerge/>
          </w:tcPr>
          <w:p w14:paraId="4BBDD2E4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4C5044ED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7.- Tiene iniciativa para ayudar en las actividades encomendadas.</w:t>
            </w:r>
          </w:p>
        </w:tc>
        <w:tc>
          <w:tcPr>
            <w:tcW w:w="691" w:type="dxa"/>
            <w:vAlign w:val="center"/>
          </w:tcPr>
          <w:p w14:paraId="3E71189B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13C9CA5A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5E32D440" w14:textId="77777777" w:rsidTr="002D7907">
        <w:trPr>
          <w:trHeight w:val="244"/>
        </w:trPr>
        <w:tc>
          <w:tcPr>
            <w:tcW w:w="654" w:type="dxa"/>
            <w:vMerge/>
          </w:tcPr>
          <w:p w14:paraId="12BDF756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1CC6637A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8.- Muestra espíritu de servicio.</w:t>
            </w:r>
          </w:p>
        </w:tc>
        <w:tc>
          <w:tcPr>
            <w:tcW w:w="691" w:type="dxa"/>
            <w:vAlign w:val="center"/>
          </w:tcPr>
          <w:p w14:paraId="01E312DF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7F57966D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0D954D62" w14:textId="77777777" w:rsidTr="002D7907">
        <w:trPr>
          <w:trHeight w:val="204"/>
        </w:trPr>
        <w:tc>
          <w:tcPr>
            <w:tcW w:w="654" w:type="dxa"/>
            <w:vMerge/>
          </w:tcPr>
          <w:p w14:paraId="5F05875F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72272578" w14:textId="77777777" w:rsidR="00501119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9.- Entrega en tiempo y forma los reportes o informes solicitados.</w:t>
            </w:r>
          </w:p>
        </w:tc>
        <w:tc>
          <w:tcPr>
            <w:tcW w:w="691" w:type="dxa"/>
            <w:vAlign w:val="center"/>
          </w:tcPr>
          <w:p w14:paraId="62D56441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2F73EE9A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721ECD0F" w14:textId="77777777" w:rsidTr="002D7907">
        <w:trPr>
          <w:trHeight w:val="312"/>
        </w:trPr>
        <w:tc>
          <w:tcPr>
            <w:tcW w:w="654" w:type="dxa"/>
            <w:vMerge/>
          </w:tcPr>
          <w:p w14:paraId="33C66E5C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5E849D61" w14:textId="77777777" w:rsidR="00501119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10.- Mostro responsabilidad y compromiso con su servicio social.</w:t>
            </w:r>
          </w:p>
        </w:tc>
        <w:tc>
          <w:tcPr>
            <w:tcW w:w="691" w:type="dxa"/>
            <w:vAlign w:val="center"/>
          </w:tcPr>
          <w:p w14:paraId="209689E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15</w:t>
            </w:r>
          </w:p>
        </w:tc>
        <w:tc>
          <w:tcPr>
            <w:tcW w:w="1044" w:type="dxa"/>
          </w:tcPr>
          <w:p w14:paraId="4A351977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689E6E96" w14:textId="77777777" w:rsidTr="002D7907">
        <w:trPr>
          <w:trHeight w:val="271"/>
        </w:trPr>
        <w:tc>
          <w:tcPr>
            <w:tcW w:w="654" w:type="dxa"/>
            <w:vMerge/>
          </w:tcPr>
          <w:p w14:paraId="22ADA8B2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7B2D6C08" w14:textId="77777777" w:rsidR="00501119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11.- Realizó un trabajo innovador en su área de desempeño.</w:t>
            </w:r>
          </w:p>
        </w:tc>
        <w:tc>
          <w:tcPr>
            <w:tcW w:w="691" w:type="dxa"/>
            <w:vAlign w:val="center"/>
          </w:tcPr>
          <w:p w14:paraId="1896780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5F87679A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2F03D103" w14:textId="77777777" w:rsidTr="002D7907">
        <w:trPr>
          <w:trHeight w:val="244"/>
        </w:trPr>
        <w:tc>
          <w:tcPr>
            <w:tcW w:w="654" w:type="dxa"/>
            <w:vMerge/>
          </w:tcPr>
          <w:p w14:paraId="2105630F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66B605DF" w14:textId="77777777" w:rsidR="00501119" w:rsidRPr="005A69FF" w:rsidRDefault="00A8731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12.- E</w:t>
            </w:r>
            <w:r w:rsidR="00CB046D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s dedicado y proactivo en los trabajos encomendados.</w:t>
            </w:r>
          </w:p>
        </w:tc>
        <w:tc>
          <w:tcPr>
            <w:tcW w:w="691" w:type="dxa"/>
            <w:vAlign w:val="center"/>
          </w:tcPr>
          <w:p w14:paraId="700C2A8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1DC87A2D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CB046D" w:rsidRPr="005A69FF" w14:paraId="40A523E7" w14:textId="77777777" w:rsidTr="002D7907">
        <w:trPr>
          <w:trHeight w:val="146"/>
        </w:trPr>
        <w:tc>
          <w:tcPr>
            <w:tcW w:w="654" w:type="dxa"/>
            <w:vMerge/>
          </w:tcPr>
          <w:p w14:paraId="40763090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1131E14D" w14:textId="77777777" w:rsidR="00CB046D" w:rsidRPr="005A69FF" w:rsidRDefault="00CB046D" w:rsidP="00540242">
            <w:pPr>
              <w:tabs>
                <w:tab w:val="left" w:pos="10440"/>
              </w:tabs>
              <w:spacing w:line="276" w:lineRule="auto"/>
              <w:ind w:right="94"/>
              <w:jc w:val="right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CALIFICACIÓN FINAL</w:t>
            </w:r>
          </w:p>
        </w:tc>
        <w:tc>
          <w:tcPr>
            <w:tcW w:w="1044" w:type="dxa"/>
          </w:tcPr>
          <w:p w14:paraId="419D0A69" w14:textId="77777777" w:rsidR="00CB046D" w:rsidRPr="004F31CD" w:rsidRDefault="004F31CD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(12)</w:t>
            </w:r>
          </w:p>
        </w:tc>
      </w:tr>
      <w:tr w:rsidR="00501119" w:rsidRPr="005A69FF" w14:paraId="2DF43D2F" w14:textId="77777777" w:rsidTr="002D7907">
        <w:trPr>
          <w:trHeight w:val="70"/>
        </w:trPr>
        <w:tc>
          <w:tcPr>
            <w:tcW w:w="654" w:type="dxa"/>
            <w:vMerge/>
          </w:tcPr>
          <w:p w14:paraId="1A5F32E1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254" w:type="dxa"/>
            <w:gridSpan w:val="3"/>
            <w:vAlign w:val="center"/>
          </w:tcPr>
          <w:p w14:paraId="512FB309" w14:textId="77777777" w:rsidR="00540242" w:rsidRPr="005A69FF" w:rsidRDefault="00CB046D" w:rsidP="00540242">
            <w:pPr>
              <w:tabs>
                <w:tab w:val="left" w:pos="10440"/>
              </w:tabs>
              <w:spacing w:line="276" w:lineRule="auto"/>
              <w:ind w:right="94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NIVEL DE DESEMPEÑO</w:t>
            </w:r>
            <w:r w:rsidR="00AB06E5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:</w:t>
            </w:r>
            <w:r w:rsidR="004F31CD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 </w:t>
            </w:r>
            <w:r w:rsidR="004F31CD"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(13)</w:t>
            </w:r>
          </w:p>
        </w:tc>
      </w:tr>
    </w:tbl>
    <w:p w14:paraId="0DDBF08B" w14:textId="77777777" w:rsidR="00501119" w:rsidRPr="005A69FF" w:rsidRDefault="0050111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D7907" w:rsidRPr="005A69FF" w14:paraId="4EC23B50" w14:textId="77777777" w:rsidTr="002D7907">
        <w:tc>
          <w:tcPr>
            <w:tcW w:w="8978" w:type="dxa"/>
          </w:tcPr>
          <w:p w14:paraId="49A7CE60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RESUMEN DE ACTIVIDADES:</w:t>
            </w:r>
            <w:r w:rsidR="004F31CD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 </w:t>
            </w:r>
            <w:r w:rsidR="004F31CD"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(14)</w:t>
            </w:r>
          </w:p>
          <w:p w14:paraId="45A51676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695B81AF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768B0816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2D7907" w:rsidRPr="005A69FF" w14:paraId="644D7D7C" w14:textId="77777777" w:rsidTr="002D7907">
        <w:tc>
          <w:tcPr>
            <w:tcW w:w="8978" w:type="dxa"/>
          </w:tcPr>
          <w:p w14:paraId="0C6A47B4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OBSERVACIONES:</w:t>
            </w:r>
            <w:r w:rsidR="004F31CD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 </w:t>
            </w:r>
            <w:r w:rsidR="004F31CD"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(15)</w:t>
            </w:r>
          </w:p>
        </w:tc>
      </w:tr>
    </w:tbl>
    <w:p w14:paraId="0BD3E7A0" w14:textId="77777777" w:rsidR="00C7530F" w:rsidRPr="005A69FF" w:rsidRDefault="00C7530F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2F0BE3" w:rsidRPr="005A69FF" w14:paraId="55D3FEF7" w14:textId="77777777" w:rsidTr="00CE50AA">
        <w:trPr>
          <w:trHeight w:val="877"/>
          <w:jc w:val="center"/>
        </w:trPr>
        <w:tc>
          <w:tcPr>
            <w:tcW w:w="2995" w:type="dxa"/>
            <w:vMerge w:val="restart"/>
          </w:tcPr>
          <w:p w14:paraId="5B6995FA" w14:textId="77777777" w:rsidR="00CE50AA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7CAB8224" w14:textId="77777777" w:rsidR="00CE50AA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5AAC959D" w14:textId="77777777" w:rsidR="00CE50AA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29F48FAA" w14:textId="77777777" w:rsidR="00CE50AA" w:rsidRPr="004F31CD" w:rsidRDefault="004F31CD" w:rsidP="004F31CD">
            <w:pPr>
              <w:tabs>
                <w:tab w:val="left" w:pos="10440"/>
              </w:tabs>
              <w:ind w:right="94"/>
              <w:jc w:val="center"/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(16)</w:t>
            </w:r>
          </w:p>
          <w:p w14:paraId="26382841" w14:textId="77777777" w:rsidR="002F0BE3" w:rsidRPr="005A69FF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20"/>
                <w:lang w:val="es-ES"/>
              </w:rPr>
              <w:lastRenderedPageBreak/>
              <w:t>_____________</w:t>
            </w:r>
            <w:r w:rsidR="002F0BE3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________________</w:t>
            </w:r>
          </w:p>
          <w:p w14:paraId="536D01A1" w14:textId="77777777" w:rsidR="002F0BE3" w:rsidRPr="005A69FF" w:rsidRDefault="002F0BE3" w:rsidP="002D7907">
            <w:pPr>
              <w:tabs>
                <w:tab w:val="left" w:pos="10440"/>
              </w:tabs>
              <w:ind w:right="94"/>
              <w:jc w:val="center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Nombre, cargo y firma del responsable del programa</w:t>
            </w:r>
          </w:p>
        </w:tc>
        <w:tc>
          <w:tcPr>
            <w:tcW w:w="2996" w:type="dxa"/>
            <w:vMerge w:val="restart"/>
          </w:tcPr>
          <w:p w14:paraId="17E46A49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30CE4278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73D8C829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5E83D38A" w14:textId="77777777" w:rsidR="002F0BE3" w:rsidRPr="004F31CD" w:rsidRDefault="004F31CD" w:rsidP="004F31CD">
            <w:pPr>
              <w:jc w:val="center"/>
              <w:rPr>
                <w:rFonts w:asciiTheme="minorHAnsi" w:hAnsiTheme="minorHAnsi" w:cstheme="minorHAnsi"/>
                <w:b/>
                <w:sz w:val="18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lang w:val="es-ES"/>
              </w:rPr>
              <w:t>(17)</w:t>
            </w:r>
          </w:p>
          <w:p w14:paraId="02573EB6" w14:textId="77777777" w:rsidR="00CE50AA" w:rsidRPr="005A69FF" w:rsidRDefault="00CE50AA" w:rsidP="00CE50AA">
            <w:pPr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680D7CF8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Sello de la</w:t>
            </w:r>
          </w:p>
          <w:p w14:paraId="6880206B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Dependencia/ organismo</w:t>
            </w:r>
          </w:p>
        </w:tc>
        <w:tc>
          <w:tcPr>
            <w:tcW w:w="2996" w:type="dxa"/>
          </w:tcPr>
          <w:p w14:paraId="1668900D" w14:textId="77777777" w:rsidR="002F0BE3" w:rsidRPr="005A69FF" w:rsidRDefault="002F0BE3" w:rsidP="00C7530F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446AFAC5" w14:textId="77777777" w:rsidR="002F0BE3" w:rsidRPr="004F31CD" w:rsidRDefault="004F31CD" w:rsidP="00C7530F">
            <w:pPr>
              <w:jc w:val="center"/>
              <w:rPr>
                <w:rFonts w:asciiTheme="minorHAnsi" w:hAnsiTheme="minorHAnsi" w:cstheme="minorHAnsi"/>
                <w:b/>
                <w:sz w:val="18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lang w:val="es-ES"/>
              </w:rPr>
              <w:t>(18)</w:t>
            </w:r>
          </w:p>
          <w:p w14:paraId="57232C4F" w14:textId="77777777" w:rsidR="002F0BE3" w:rsidRPr="005A69FF" w:rsidRDefault="002F0BE3" w:rsidP="00C7530F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___________________________</w:t>
            </w:r>
          </w:p>
          <w:p w14:paraId="7B67BD3E" w14:textId="77777777" w:rsidR="002F0BE3" w:rsidRPr="005A69FF" w:rsidRDefault="002F0BE3" w:rsidP="002F0BE3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Firma del Interesado(a)</w:t>
            </w:r>
          </w:p>
        </w:tc>
      </w:tr>
      <w:tr w:rsidR="002F0BE3" w:rsidRPr="005A69FF" w14:paraId="01BDCF7D" w14:textId="77777777" w:rsidTr="00CE50AA">
        <w:trPr>
          <w:trHeight w:val="877"/>
          <w:jc w:val="center"/>
        </w:trPr>
        <w:tc>
          <w:tcPr>
            <w:tcW w:w="2995" w:type="dxa"/>
            <w:vMerge/>
          </w:tcPr>
          <w:p w14:paraId="40E924EB" w14:textId="77777777" w:rsidR="002F0BE3" w:rsidRPr="005A69FF" w:rsidRDefault="002F0BE3" w:rsidP="00C7530F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  <w:tc>
          <w:tcPr>
            <w:tcW w:w="2996" w:type="dxa"/>
            <w:vMerge/>
          </w:tcPr>
          <w:p w14:paraId="4B3A2762" w14:textId="77777777" w:rsidR="002F0BE3" w:rsidRPr="005A69FF" w:rsidRDefault="002F0BE3" w:rsidP="002F0BE3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</w:tc>
        <w:tc>
          <w:tcPr>
            <w:tcW w:w="2996" w:type="dxa"/>
          </w:tcPr>
          <w:p w14:paraId="1105B68B" w14:textId="77777777" w:rsidR="002F0BE3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2338A11B" w14:textId="77777777" w:rsidR="00CE50AA" w:rsidRPr="004F31CD" w:rsidRDefault="004F31CD" w:rsidP="002D7907">
            <w:pPr>
              <w:jc w:val="center"/>
              <w:rPr>
                <w:rFonts w:asciiTheme="minorHAnsi" w:hAnsiTheme="minorHAnsi" w:cstheme="minorHAnsi"/>
                <w:b/>
                <w:sz w:val="18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lang w:val="es-ES"/>
              </w:rPr>
              <w:t>(19)</w:t>
            </w:r>
          </w:p>
          <w:p w14:paraId="4E893B89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proofErr w:type="spellStart"/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Vo</w:t>
            </w:r>
            <w:proofErr w:type="spellEnd"/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. Bo. Oficina de Servicio Social del I.T.M. Sello y fecha de recepción</w:t>
            </w:r>
          </w:p>
        </w:tc>
      </w:tr>
    </w:tbl>
    <w:p w14:paraId="69CDA448" w14:textId="77777777" w:rsidR="00C7530F" w:rsidRDefault="00C7530F" w:rsidP="00CE50AA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4"/>
          <w:szCs w:val="18"/>
          <w:lang w:val="es-ES"/>
        </w:rPr>
      </w:pPr>
    </w:p>
    <w:p w14:paraId="11244F01" w14:textId="77777777" w:rsidR="006F3262" w:rsidRPr="006F3262" w:rsidRDefault="006F3262" w:rsidP="006F3262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20"/>
          <w:szCs w:val="20"/>
          <w:lang w:val="es-ES"/>
        </w:rPr>
      </w:pPr>
    </w:p>
    <w:p w14:paraId="38F7929C" w14:textId="77777777" w:rsidR="006F3262" w:rsidRPr="005D2BBC" w:rsidRDefault="006F3262" w:rsidP="006F326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5D2BBC">
        <w:rPr>
          <w:rFonts w:ascii="Arial" w:hAnsi="Arial" w:cs="Arial"/>
          <w:b/>
          <w:bCs/>
          <w:sz w:val="20"/>
          <w:szCs w:val="20"/>
        </w:rPr>
        <w:t>INSTRUCTIVO DE LLENADO</w:t>
      </w:r>
    </w:p>
    <w:p w14:paraId="0CC03BD3" w14:textId="77777777" w:rsidR="006F3262" w:rsidRDefault="006F3262" w:rsidP="006F326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8642" w:type="dxa"/>
        <w:jc w:val="center"/>
        <w:tblLook w:val="04A0" w:firstRow="1" w:lastRow="0" w:firstColumn="1" w:lastColumn="0" w:noHBand="0" w:noVBand="1"/>
      </w:tblPr>
      <w:tblGrid>
        <w:gridCol w:w="1423"/>
        <w:gridCol w:w="7219"/>
      </w:tblGrid>
      <w:tr w:rsidR="006F3262" w:rsidRPr="00F52644" w14:paraId="68D992A3" w14:textId="77777777" w:rsidTr="008A50D0">
        <w:trPr>
          <w:jc w:val="center"/>
        </w:trPr>
        <w:tc>
          <w:tcPr>
            <w:tcW w:w="1423" w:type="dxa"/>
          </w:tcPr>
          <w:p w14:paraId="45C3B643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NUMERO</w:t>
            </w:r>
          </w:p>
        </w:tc>
        <w:tc>
          <w:tcPr>
            <w:tcW w:w="7219" w:type="dxa"/>
          </w:tcPr>
          <w:p w14:paraId="0034136B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6F3262" w:rsidRPr="00F52644" w14:paraId="5B13FE71" w14:textId="77777777" w:rsidTr="008A50D0">
        <w:trPr>
          <w:jc w:val="center"/>
        </w:trPr>
        <w:tc>
          <w:tcPr>
            <w:tcW w:w="1423" w:type="dxa"/>
          </w:tcPr>
          <w:p w14:paraId="7DDB5BD7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19" w:type="dxa"/>
          </w:tcPr>
          <w:p w14:paraId="635F5385" w14:textId="77777777" w:rsidR="006F3262" w:rsidRPr="00F52644" w:rsidRDefault="006F3262" w:rsidP="008A50D0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>Anotar nombre de</w:t>
            </w:r>
            <w:r>
              <w:rPr>
                <w:rFonts w:ascii="Arial" w:hAnsi="Arial" w:cs="Arial"/>
                <w:sz w:val="20"/>
                <w:szCs w:val="20"/>
              </w:rPr>
              <w:t>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3262" w:rsidRPr="00F52644" w14:paraId="4F3010BF" w14:textId="77777777" w:rsidTr="008A50D0">
        <w:trPr>
          <w:jc w:val="center"/>
        </w:trPr>
        <w:tc>
          <w:tcPr>
            <w:tcW w:w="1423" w:type="dxa"/>
          </w:tcPr>
          <w:p w14:paraId="291508D3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19" w:type="dxa"/>
          </w:tcPr>
          <w:p w14:paraId="27003CFA" w14:textId="77777777" w:rsidR="006F3262" w:rsidRPr="005D2BBC" w:rsidRDefault="00C01C2C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Programa de Servicio Social.</w:t>
            </w:r>
          </w:p>
        </w:tc>
      </w:tr>
      <w:tr w:rsidR="006F3262" w:rsidRPr="00F52644" w14:paraId="776702A9" w14:textId="77777777" w:rsidTr="008A50D0">
        <w:trPr>
          <w:jc w:val="center"/>
        </w:trPr>
        <w:tc>
          <w:tcPr>
            <w:tcW w:w="1423" w:type="dxa"/>
          </w:tcPr>
          <w:p w14:paraId="01FF45A2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19" w:type="dxa"/>
          </w:tcPr>
          <w:p w14:paraId="391F0DF3" w14:textId="77777777" w:rsidR="006F3262" w:rsidRPr="005D2BBC" w:rsidRDefault="006F3262" w:rsidP="00C01C2C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C01C2C">
              <w:rPr>
                <w:rFonts w:ascii="Arial" w:hAnsi="Arial" w:cs="Arial"/>
                <w:sz w:val="20"/>
                <w:szCs w:val="20"/>
              </w:rPr>
              <w:t xml:space="preserve">la carrera </w:t>
            </w:r>
            <w:r>
              <w:rPr>
                <w:rFonts w:ascii="Arial" w:hAnsi="Arial" w:cs="Arial"/>
                <w:sz w:val="20"/>
                <w:szCs w:val="20"/>
              </w:rPr>
              <w:t>del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3262" w:rsidRPr="00F52644" w14:paraId="5B2CA87E" w14:textId="77777777" w:rsidTr="008A50D0">
        <w:trPr>
          <w:jc w:val="center"/>
        </w:trPr>
        <w:tc>
          <w:tcPr>
            <w:tcW w:w="1423" w:type="dxa"/>
          </w:tcPr>
          <w:p w14:paraId="45DE0701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19" w:type="dxa"/>
          </w:tcPr>
          <w:p w14:paraId="71BF83B5" w14:textId="77777777" w:rsidR="006F3262" w:rsidRPr="005D2BBC" w:rsidRDefault="006F3262" w:rsidP="00C01C2C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C01C2C">
              <w:rPr>
                <w:rFonts w:ascii="Arial" w:hAnsi="Arial" w:cs="Arial"/>
                <w:sz w:val="20"/>
                <w:szCs w:val="20"/>
              </w:rPr>
              <w:t xml:space="preserve">cuenta de Linkedin </w:t>
            </w:r>
            <w:r>
              <w:rPr>
                <w:rFonts w:ascii="Arial" w:hAnsi="Arial" w:cs="Arial"/>
                <w:sz w:val="20"/>
                <w:szCs w:val="20"/>
              </w:rPr>
              <w:t>del estudiante.</w:t>
            </w:r>
          </w:p>
        </w:tc>
      </w:tr>
      <w:tr w:rsidR="006F3262" w:rsidRPr="00F52644" w14:paraId="34EF9309" w14:textId="77777777" w:rsidTr="008A50D0">
        <w:trPr>
          <w:jc w:val="center"/>
        </w:trPr>
        <w:tc>
          <w:tcPr>
            <w:tcW w:w="1423" w:type="dxa"/>
          </w:tcPr>
          <w:p w14:paraId="5B48DFC9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19" w:type="dxa"/>
          </w:tcPr>
          <w:p w14:paraId="15BDFF15" w14:textId="77777777" w:rsidR="006F3262" w:rsidRPr="005D2BBC" w:rsidRDefault="006F3262" w:rsidP="00C01C2C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C01C2C">
              <w:rPr>
                <w:rFonts w:ascii="Arial" w:hAnsi="Arial" w:cs="Arial"/>
                <w:sz w:val="20"/>
                <w:szCs w:val="20"/>
              </w:rPr>
              <w:t>el día, mes y año de inicio del bimestre reportado.</w:t>
            </w:r>
          </w:p>
        </w:tc>
      </w:tr>
      <w:tr w:rsidR="006F3262" w:rsidRPr="00F52644" w14:paraId="77489E2C" w14:textId="77777777" w:rsidTr="008A50D0">
        <w:trPr>
          <w:jc w:val="center"/>
        </w:trPr>
        <w:tc>
          <w:tcPr>
            <w:tcW w:w="1423" w:type="dxa"/>
          </w:tcPr>
          <w:p w14:paraId="65E881E8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19" w:type="dxa"/>
          </w:tcPr>
          <w:p w14:paraId="23CC7F9E" w14:textId="77777777" w:rsidR="006F3262" w:rsidRPr="005D2BBC" w:rsidRDefault="00C01C2C" w:rsidP="00C01C2C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el día, mes y año de término del bimestre reportado.</w:t>
            </w:r>
          </w:p>
        </w:tc>
      </w:tr>
      <w:tr w:rsidR="006F3262" w:rsidRPr="00F52644" w14:paraId="08E3A605" w14:textId="77777777" w:rsidTr="008A50D0">
        <w:trPr>
          <w:jc w:val="center"/>
        </w:trPr>
        <w:tc>
          <w:tcPr>
            <w:tcW w:w="1423" w:type="dxa"/>
          </w:tcPr>
          <w:p w14:paraId="37E8ECA7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19" w:type="dxa"/>
          </w:tcPr>
          <w:p w14:paraId="7DCBA771" w14:textId="77777777" w:rsidR="006F3262" w:rsidRPr="005D2BBC" w:rsidRDefault="00C01C2C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el número de bimestre correspondiente.</w:t>
            </w:r>
            <w:r w:rsidR="006F32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3262" w:rsidRPr="00F52644" w14:paraId="088236B5" w14:textId="77777777" w:rsidTr="008A50D0">
        <w:trPr>
          <w:jc w:val="center"/>
        </w:trPr>
        <w:tc>
          <w:tcPr>
            <w:tcW w:w="1423" w:type="dxa"/>
          </w:tcPr>
          <w:p w14:paraId="2064CCFC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19" w:type="dxa"/>
          </w:tcPr>
          <w:p w14:paraId="561897BE" w14:textId="77777777" w:rsidR="006F3262" w:rsidRPr="005D2BBC" w:rsidRDefault="006F3262" w:rsidP="00C01C2C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C01C2C">
              <w:rPr>
                <w:rFonts w:ascii="Arial" w:hAnsi="Arial" w:cs="Arial"/>
                <w:sz w:val="20"/>
                <w:szCs w:val="20"/>
              </w:rPr>
              <w:t>el número de reporte adicional solo en caso de prórroga.</w:t>
            </w:r>
          </w:p>
        </w:tc>
      </w:tr>
      <w:tr w:rsidR="006F3262" w:rsidRPr="00F52644" w14:paraId="62E0C0D7" w14:textId="77777777" w:rsidTr="008A50D0">
        <w:trPr>
          <w:jc w:val="center"/>
        </w:trPr>
        <w:tc>
          <w:tcPr>
            <w:tcW w:w="1423" w:type="dxa"/>
          </w:tcPr>
          <w:p w14:paraId="067979B3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19" w:type="dxa"/>
          </w:tcPr>
          <w:p w14:paraId="7D3E877D" w14:textId="77777777" w:rsidR="006F3262" w:rsidRPr="005D2BBC" w:rsidRDefault="006F3262" w:rsidP="00C01C2C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>
              <w:rPr>
                <w:rFonts w:ascii="Arial" w:hAnsi="Arial" w:cs="Arial"/>
                <w:sz w:val="20"/>
                <w:szCs w:val="20"/>
              </w:rPr>
              <w:t xml:space="preserve">número de </w:t>
            </w:r>
            <w:r w:rsidR="00C01C2C">
              <w:rPr>
                <w:rFonts w:ascii="Arial" w:hAnsi="Arial" w:cs="Arial"/>
                <w:sz w:val="20"/>
                <w:szCs w:val="20"/>
              </w:rPr>
              <w:t>horas liberadas en el bimestre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3262" w:rsidRPr="00F52644" w14:paraId="4DBB78D6" w14:textId="77777777" w:rsidTr="008A50D0">
        <w:trPr>
          <w:jc w:val="center"/>
        </w:trPr>
        <w:tc>
          <w:tcPr>
            <w:tcW w:w="1423" w:type="dxa"/>
          </w:tcPr>
          <w:p w14:paraId="6352F0D0" w14:textId="77777777" w:rsidR="006F3262" w:rsidRPr="00F52644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19" w:type="dxa"/>
          </w:tcPr>
          <w:p w14:paraId="7FED4D4D" w14:textId="77777777" w:rsidR="006F3262" w:rsidRPr="005D2BBC" w:rsidRDefault="006F3262" w:rsidP="00C0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</w:t>
            </w:r>
            <w:r w:rsidR="00C01C2C">
              <w:rPr>
                <w:rFonts w:ascii="Arial" w:hAnsi="Arial" w:cs="Arial"/>
                <w:sz w:val="20"/>
                <w:szCs w:val="20"/>
              </w:rPr>
              <w:t xml:space="preserve"> horas acumuladas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3262" w:rsidRPr="00F52644" w14:paraId="3A8C2163" w14:textId="77777777" w:rsidTr="008A50D0">
        <w:trPr>
          <w:jc w:val="center"/>
        </w:trPr>
        <w:tc>
          <w:tcPr>
            <w:tcW w:w="1423" w:type="dxa"/>
          </w:tcPr>
          <w:p w14:paraId="2C1778F1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19" w:type="dxa"/>
          </w:tcPr>
          <w:p w14:paraId="1B878F2B" w14:textId="77777777" w:rsidR="006F3262" w:rsidRPr="005D2BBC" w:rsidRDefault="00C01C2C" w:rsidP="00C0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</w:t>
            </w:r>
            <w:r w:rsidR="006F3262">
              <w:rPr>
                <w:rFonts w:ascii="Arial" w:hAnsi="Arial" w:cs="Arial"/>
                <w:sz w:val="20"/>
                <w:szCs w:val="20"/>
              </w:rPr>
              <w:t xml:space="preserve">nota </w:t>
            </w:r>
            <w:r>
              <w:rPr>
                <w:rFonts w:ascii="Arial" w:hAnsi="Arial" w:cs="Arial"/>
                <w:sz w:val="20"/>
                <w:szCs w:val="20"/>
              </w:rPr>
              <w:t>la puntuación alcanzada por el estudiante en cada criterio a evaluar.</w:t>
            </w:r>
            <w:r w:rsidR="006F32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3262" w:rsidRPr="00F52644" w14:paraId="0F4F153C" w14:textId="77777777" w:rsidTr="008A50D0">
        <w:trPr>
          <w:jc w:val="center"/>
        </w:trPr>
        <w:tc>
          <w:tcPr>
            <w:tcW w:w="1423" w:type="dxa"/>
          </w:tcPr>
          <w:p w14:paraId="2CE9B8B8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19" w:type="dxa"/>
          </w:tcPr>
          <w:p w14:paraId="1D6037F3" w14:textId="77777777" w:rsidR="006F3262" w:rsidRPr="005D2BBC" w:rsidRDefault="00C01C2C" w:rsidP="00C0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anota la calificación correspondiente al bimestre a evaluar.</w:t>
            </w:r>
          </w:p>
        </w:tc>
      </w:tr>
      <w:tr w:rsidR="006F3262" w:rsidRPr="00F52644" w14:paraId="461FC5D7" w14:textId="77777777" w:rsidTr="008A50D0">
        <w:trPr>
          <w:jc w:val="center"/>
        </w:trPr>
        <w:tc>
          <w:tcPr>
            <w:tcW w:w="1423" w:type="dxa"/>
          </w:tcPr>
          <w:p w14:paraId="67EE5BDC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19" w:type="dxa"/>
          </w:tcPr>
          <w:p w14:paraId="3E47088C" w14:textId="77777777" w:rsidR="006F3262" w:rsidRPr="005D2BBC" w:rsidRDefault="00DB5B2E" w:rsidP="00DB5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anota el nivel de desempeño observado (excelente, muy bueno, bueno, suficiente, deficiente).</w:t>
            </w:r>
          </w:p>
        </w:tc>
      </w:tr>
      <w:tr w:rsidR="006F3262" w:rsidRPr="00F52644" w14:paraId="7E1EFBD5" w14:textId="77777777" w:rsidTr="008A50D0">
        <w:trPr>
          <w:jc w:val="center"/>
        </w:trPr>
        <w:tc>
          <w:tcPr>
            <w:tcW w:w="1423" w:type="dxa"/>
          </w:tcPr>
          <w:p w14:paraId="4BF5A0EC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19" w:type="dxa"/>
          </w:tcPr>
          <w:p w14:paraId="292B5314" w14:textId="77777777" w:rsidR="006F3262" w:rsidRPr="005D2BBC" w:rsidRDefault="00DB5B2E" w:rsidP="00DB5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anota las actividades desarrolladas durante el bimestre.</w:t>
            </w:r>
          </w:p>
        </w:tc>
      </w:tr>
      <w:tr w:rsidR="006F3262" w:rsidRPr="00F52644" w14:paraId="23235871" w14:textId="77777777" w:rsidTr="008A50D0">
        <w:trPr>
          <w:jc w:val="center"/>
        </w:trPr>
        <w:tc>
          <w:tcPr>
            <w:tcW w:w="1423" w:type="dxa"/>
          </w:tcPr>
          <w:p w14:paraId="05B004DB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19" w:type="dxa"/>
          </w:tcPr>
          <w:p w14:paraId="4CB6FD61" w14:textId="77777777" w:rsidR="006F3262" w:rsidRPr="005D2BBC" w:rsidRDefault="00DB5B2E" w:rsidP="00DB5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existir, el responsable directo del Programa de Servicio Social anota las observaciones durante el bimestre.</w:t>
            </w:r>
          </w:p>
        </w:tc>
      </w:tr>
      <w:tr w:rsidR="006F3262" w:rsidRPr="00F52644" w14:paraId="5DF90972" w14:textId="77777777" w:rsidTr="008A50D0">
        <w:trPr>
          <w:jc w:val="center"/>
        </w:trPr>
        <w:tc>
          <w:tcPr>
            <w:tcW w:w="1423" w:type="dxa"/>
          </w:tcPr>
          <w:p w14:paraId="1E04B79A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19" w:type="dxa"/>
          </w:tcPr>
          <w:p w14:paraId="36044C8A" w14:textId="77777777" w:rsidR="006F3262" w:rsidRPr="005D2BBC" w:rsidRDefault="006F3262" w:rsidP="00DB5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</w:t>
            </w:r>
            <w:r w:rsidR="00DB5B2E">
              <w:rPr>
                <w:rFonts w:ascii="Arial" w:hAnsi="Arial" w:cs="Arial"/>
                <w:sz w:val="20"/>
                <w:szCs w:val="20"/>
              </w:rPr>
              <w:t xml:space="preserve">cargo y firma </w:t>
            </w:r>
            <w:r>
              <w:rPr>
                <w:rFonts w:ascii="Arial" w:hAnsi="Arial" w:cs="Arial"/>
                <w:sz w:val="20"/>
                <w:szCs w:val="20"/>
              </w:rPr>
              <w:t>del responsable directo del Programa de Servicio Social.</w:t>
            </w:r>
          </w:p>
        </w:tc>
      </w:tr>
      <w:tr w:rsidR="006F3262" w:rsidRPr="00F52644" w14:paraId="12D98FB0" w14:textId="77777777" w:rsidTr="008A50D0">
        <w:trPr>
          <w:jc w:val="center"/>
        </w:trPr>
        <w:tc>
          <w:tcPr>
            <w:tcW w:w="1423" w:type="dxa"/>
          </w:tcPr>
          <w:p w14:paraId="35EC46E9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219" w:type="dxa"/>
          </w:tcPr>
          <w:p w14:paraId="44693315" w14:textId="77777777" w:rsidR="006F3262" w:rsidRDefault="00DB5B2E" w:rsidP="00DB5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Sello de la instancia donde se realiza el </w:t>
            </w:r>
            <w:r w:rsidR="006F3262">
              <w:rPr>
                <w:rFonts w:ascii="Arial" w:hAnsi="Arial" w:cs="Arial"/>
                <w:sz w:val="20"/>
                <w:szCs w:val="20"/>
              </w:rPr>
              <w:t>Servicio Social.</w:t>
            </w:r>
          </w:p>
        </w:tc>
      </w:tr>
      <w:tr w:rsidR="006F3262" w:rsidRPr="00F52644" w14:paraId="300D24E3" w14:textId="77777777" w:rsidTr="008A50D0">
        <w:trPr>
          <w:jc w:val="center"/>
        </w:trPr>
        <w:tc>
          <w:tcPr>
            <w:tcW w:w="1423" w:type="dxa"/>
          </w:tcPr>
          <w:p w14:paraId="3F6A0B5C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219" w:type="dxa"/>
          </w:tcPr>
          <w:p w14:paraId="624299A4" w14:textId="77777777" w:rsidR="006F3262" w:rsidRPr="005D2BBC" w:rsidRDefault="00DB5B2E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estudiante</w:t>
            </w:r>
            <w:r w:rsidR="006F3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3262" w:rsidRPr="00F52644" w14:paraId="5FA2FCF7" w14:textId="77777777" w:rsidTr="008A50D0">
        <w:trPr>
          <w:jc w:val="center"/>
        </w:trPr>
        <w:tc>
          <w:tcPr>
            <w:tcW w:w="1423" w:type="dxa"/>
          </w:tcPr>
          <w:p w14:paraId="034CD90F" w14:textId="77777777" w:rsidR="006F3262" w:rsidRDefault="006F3262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219" w:type="dxa"/>
          </w:tcPr>
          <w:p w14:paraId="362FB797" w14:textId="77777777" w:rsidR="006F3262" w:rsidRPr="005D2BBC" w:rsidRDefault="00DB5B2E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Sello </w:t>
            </w:r>
            <w:r w:rsidR="006660B7">
              <w:rPr>
                <w:rFonts w:ascii="Arial" w:hAnsi="Arial" w:cs="Arial"/>
                <w:sz w:val="20"/>
                <w:szCs w:val="20"/>
              </w:rPr>
              <w:t>de recibido de la Oficina de Servicio Social y Desarrollo Comunitario del Departamento de Gestión Tecnológica y Vinculación.</w:t>
            </w:r>
          </w:p>
        </w:tc>
      </w:tr>
    </w:tbl>
    <w:p w14:paraId="0ACF69CC" w14:textId="77777777" w:rsidR="006F3262" w:rsidRPr="002C3B82" w:rsidRDefault="006F3262" w:rsidP="006F3262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sectPr w:rsidR="006F3262" w:rsidRPr="002C3B82" w:rsidSect="004D0871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EC356" w14:textId="77777777" w:rsidR="00D33109" w:rsidRDefault="00D33109" w:rsidP="00EB40BA">
      <w:r>
        <w:separator/>
      </w:r>
    </w:p>
  </w:endnote>
  <w:endnote w:type="continuationSeparator" w:id="0">
    <w:p w14:paraId="74745CDE" w14:textId="77777777" w:rsidR="00D33109" w:rsidRDefault="00D33109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3DF33" w14:textId="77777777" w:rsidR="00D33109" w:rsidRDefault="00D33109" w:rsidP="00EB40BA">
      <w:r>
        <w:separator/>
      </w:r>
    </w:p>
  </w:footnote>
  <w:footnote w:type="continuationSeparator" w:id="0">
    <w:p w14:paraId="64F20332" w14:textId="77777777" w:rsidR="00D33109" w:rsidRDefault="00D33109" w:rsidP="00EB40BA">
      <w:r>
        <w:continuationSeparator/>
      </w:r>
    </w:p>
  </w:footnote>
  <w:footnote w:id="1">
    <w:p w14:paraId="224D65F5" w14:textId="77777777" w:rsidR="005A69FF" w:rsidRDefault="005A69FF">
      <w:pPr>
        <w:pStyle w:val="Textonotapie"/>
      </w:pPr>
      <w:r w:rsidRPr="005A69FF">
        <w:rPr>
          <w:rStyle w:val="Refdenotaalpie"/>
          <w:rFonts w:asciiTheme="minorHAnsi" w:hAnsiTheme="minorHAnsi" w:cstheme="minorHAnsi"/>
        </w:rPr>
        <w:footnoteRef/>
      </w:r>
      <w:r>
        <w:t xml:space="preserve"> </w:t>
      </w:r>
      <w:r w:rsidRPr="002D7907">
        <w:rPr>
          <w:rFonts w:asciiTheme="minorHAnsi" w:hAnsiTheme="minorHAnsi"/>
          <w:sz w:val="16"/>
        </w:rPr>
        <w:t>Este reporte deberá ser entregado cada dos meses en original para la oficina de servicio social y copia para el interesado(a), dentro de los primeros 5 días hábiles de la fecha de término del mismo, de lo contrario procederá sanción de acuerdo al reglamento vigente (no es válido si presenta tachaduras, enmendaduras y/o correcciones).</w:t>
      </w:r>
    </w:p>
  </w:footnote>
  <w:footnote w:id="2">
    <w:p w14:paraId="0E4D3808" w14:textId="77777777" w:rsidR="005A69FF" w:rsidRDefault="005A69FF">
      <w:pPr>
        <w:pStyle w:val="Textonotapie"/>
      </w:pPr>
      <w:r w:rsidRPr="005A69FF">
        <w:rPr>
          <w:rStyle w:val="Refdenotaalpie"/>
          <w:rFonts w:asciiTheme="minorHAnsi" w:hAnsiTheme="minorHAnsi" w:cstheme="minorHAnsi"/>
        </w:rPr>
        <w:footnoteRef/>
      </w:r>
      <w:r w:rsidRPr="005A69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/>
          <w:sz w:val="16"/>
        </w:rPr>
        <w:t xml:space="preserve">Todo(a) alumno(a) deberá estar registrado en la red social </w:t>
      </w:r>
      <w:r w:rsidRPr="005A69FF">
        <w:rPr>
          <w:rFonts w:asciiTheme="minorHAnsi" w:hAnsiTheme="minorHAnsi"/>
          <w:i/>
          <w:sz w:val="16"/>
        </w:rPr>
        <w:t>Linked-In</w:t>
      </w:r>
      <w:r>
        <w:rPr>
          <w:rFonts w:asciiTheme="minorHAnsi" w:hAnsiTheme="minorHAnsi"/>
          <w:sz w:val="16"/>
        </w:rPr>
        <w:t>, con antelación a la entrega de su 3er reporte de servicio social</w:t>
      </w:r>
      <w:r w:rsidR="001472DA">
        <w:rPr>
          <w:rFonts w:asciiTheme="minorHAnsi" w:hAnsiTheme="minorHAnsi"/>
          <w:sz w:val="16"/>
        </w:rPr>
        <w:t>. Deberá</w:t>
      </w:r>
      <w:r>
        <w:rPr>
          <w:rFonts w:asciiTheme="minorHAnsi" w:hAnsiTheme="minorHAnsi"/>
          <w:sz w:val="16"/>
        </w:rPr>
        <w:t xml:space="preserve"> reportar </w:t>
      </w:r>
      <w:r w:rsidR="001472DA">
        <w:rPr>
          <w:rFonts w:asciiTheme="minorHAnsi" w:hAnsiTheme="minorHAnsi"/>
          <w:sz w:val="16"/>
        </w:rPr>
        <w:t>con una copia del</w:t>
      </w:r>
      <w:r>
        <w:rPr>
          <w:rFonts w:asciiTheme="minorHAnsi" w:hAnsiTheme="minorHAnsi"/>
          <w:sz w:val="16"/>
        </w:rPr>
        <w:t xml:space="preserve"> registro como requisito en la entrega de dicho reporte.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1BEA0" w14:textId="77777777" w:rsidR="00EB40BA" w:rsidRDefault="00D33109">
    <w:pPr>
      <w:pStyle w:val="Encabezado"/>
    </w:pPr>
    <w:r>
      <w:rPr>
        <w:noProof/>
        <w:lang w:eastAsia="es-MX"/>
      </w:rPr>
      <w:pict w14:anchorId="55C2C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47" w:type="dxa"/>
      <w:tblInd w:w="-885" w:type="dxa"/>
      <w:tblBorders>
        <w:top w:val="single" w:sz="12" w:space="0" w:color="008000"/>
        <w:bottom w:val="single" w:sz="12" w:space="0" w:color="008000"/>
      </w:tblBorders>
      <w:tblLayout w:type="fixed"/>
      <w:tblLook w:val="0000" w:firstRow="0" w:lastRow="0" w:firstColumn="0" w:lastColumn="0" w:noHBand="0" w:noVBand="0"/>
    </w:tblPr>
    <w:tblGrid>
      <w:gridCol w:w="2269"/>
      <w:gridCol w:w="2926"/>
      <w:gridCol w:w="2602"/>
      <w:gridCol w:w="1559"/>
      <w:gridCol w:w="1291"/>
    </w:tblGrid>
    <w:tr w:rsidR="006A25CB" w:rsidRPr="008A5E63" w14:paraId="5B51BB06" w14:textId="77777777" w:rsidTr="006A25CB">
      <w:trPr>
        <w:trHeight w:val="396"/>
      </w:trPr>
      <w:tc>
        <w:tcPr>
          <w:tcW w:w="2269" w:type="dxa"/>
          <w:vMerge w:val="restart"/>
          <w:tcBorders>
            <w:top w:val="single" w:sz="12" w:space="0" w:color="A50021"/>
          </w:tcBorders>
          <w:shd w:val="clear" w:color="auto" w:fill="auto"/>
          <w:vAlign w:val="center"/>
        </w:tcPr>
        <w:p w14:paraId="3C6040B4" w14:textId="77777777" w:rsidR="006A25CB" w:rsidRPr="008A5E63" w:rsidRDefault="006A25CB" w:rsidP="00DB6B66">
          <w:pPr>
            <w:ind w:right="360"/>
            <w:jc w:val="center"/>
            <w:rPr>
              <w:color w:val="FF0000"/>
            </w:rPr>
          </w:pPr>
          <w:r>
            <w:rPr>
              <w:noProof/>
              <w:color w:val="FF0000"/>
              <w:lang w:eastAsia="es-MX"/>
            </w:rPr>
            <w:drawing>
              <wp:inline distT="0" distB="0" distL="0" distR="0" wp14:anchorId="2B8EAF60" wp14:editId="1BEAAF33">
                <wp:extent cx="1483995" cy="49466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e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49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gridSpan w:val="3"/>
          <w:tcBorders>
            <w:top w:val="single" w:sz="12" w:space="0" w:color="A50021"/>
          </w:tcBorders>
          <w:shd w:val="clear" w:color="auto" w:fill="auto"/>
          <w:vAlign w:val="center"/>
        </w:tcPr>
        <w:p w14:paraId="539F109B" w14:textId="77777777" w:rsidR="006A25CB" w:rsidRPr="00B575FE" w:rsidRDefault="006A25CB" w:rsidP="006A25CB">
          <w:pPr>
            <w:jc w:val="center"/>
            <w:rPr>
              <w:rFonts w:ascii="Cambria" w:hAnsi="Cambria" w:cs="Arial"/>
              <w:b/>
              <w:lang w:val="es-ES"/>
            </w:rPr>
          </w:pPr>
          <w:r w:rsidRPr="00B575FE">
            <w:rPr>
              <w:rFonts w:ascii="Cambria" w:hAnsi="Cambria"/>
              <w:b/>
            </w:rPr>
            <w:t xml:space="preserve">Formato para </w:t>
          </w:r>
          <w:r>
            <w:rPr>
              <w:rFonts w:ascii="Cambria" w:hAnsi="Cambria"/>
              <w:b/>
            </w:rPr>
            <w:t>Reporte y Evaluación</w:t>
          </w:r>
          <w:r w:rsidRPr="00B575FE">
            <w:rPr>
              <w:rFonts w:ascii="Cambria" w:hAnsi="Cambria"/>
              <w:b/>
            </w:rPr>
            <w:t xml:space="preserve"> de Servi</w:t>
          </w:r>
          <w:r>
            <w:rPr>
              <w:rFonts w:ascii="Cambria" w:hAnsi="Cambria"/>
              <w:b/>
            </w:rPr>
            <w:t>cio</w:t>
          </w:r>
          <w:r w:rsidRPr="00B575FE">
            <w:rPr>
              <w:rFonts w:ascii="Cambria" w:hAnsi="Cambria"/>
              <w:b/>
            </w:rPr>
            <w:t xml:space="preserve"> Social</w:t>
          </w:r>
        </w:p>
      </w:tc>
      <w:tc>
        <w:tcPr>
          <w:tcW w:w="1291" w:type="dxa"/>
          <w:vMerge w:val="restart"/>
          <w:tcBorders>
            <w:top w:val="single" w:sz="12" w:space="0" w:color="A50021"/>
          </w:tcBorders>
          <w:shd w:val="clear" w:color="auto" w:fill="auto"/>
          <w:vAlign w:val="center"/>
        </w:tcPr>
        <w:p w14:paraId="184CF4A2" w14:textId="77777777" w:rsidR="006A25CB" w:rsidRPr="008A5E63" w:rsidRDefault="006A25CB" w:rsidP="00DB6B66">
          <w:pPr>
            <w:jc w:val="center"/>
            <w:rPr>
              <w:rFonts w:cs="Arial"/>
              <w:b/>
              <w:lang w:val="es-ES"/>
            </w:rPr>
          </w:pPr>
          <w:r>
            <w:rPr>
              <w:rFonts w:cs="Arial"/>
              <w:b/>
              <w:noProof/>
              <w:lang w:eastAsia="es-MX"/>
            </w:rPr>
            <w:drawing>
              <wp:inline distT="0" distB="0" distL="0" distR="0" wp14:anchorId="154FE948" wp14:editId="35B53A03">
                <wp:extent cx="682625" cy="6819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ITM2013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68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A25CB" w:rsidRPr="008A5E63" w14:paraId="43CC939A" w14:textId="77777777" w:rsidTr="006A25CB">
      <w:trPr>
        <w:trHeight w:val="433"/>
      </w:trPr>
      <w:tc>
        <w:tcPr>
          <w:tcW w:w="2269" w:type="dxa"/>
          <w:vMerge/>
          <w:shd w:val="clear" w:color="auto" w:fill="auto"/>
          <w:vAlign w:val="center"/>
        </w:tcPr>
        <w:p w14:paraId="6980BCA7" w14:textId="77777777" w:rsidR="006A25CB" w:rsidRDefault="006A25CB" w:rsidP="00DB6B66">
          <w:pPr>
            <w:ind w:right="360"/>
            <w:jc w:val="center"/>
          </w:pPr>
        </w:p>
      </w:tc>
      <w:tc>
        <w:tcPr>
          <w:tcW w:w="7087" w:type="dxa"/>
          <w:gridSpan w:val="3"/>
          <w:shd w:val="clear" w:color="auto" w:fill="auto"/>
          <w:vAlign w:val="center"/>
        </w:tcPr>
        <w:p w14:paraId="0AD24CF4" w14:textId="77777777" w:rsidR="006A25CB" w:rsidRPr="00FB6064" w:rsidRDefault="006A25CB" w:rsidP="00DB6B66">
          <w:pPr>
            <w:pStyle w:val="Encabezado"/>
            <w:jc w:val="center"/>
            <w:rPr>
              <w:rFonts w:ascii="Cambria" w:hAnsi="Cambria"/>
              <w:lang w:val="es-ES"/>
            </w:rPr>
          </w:pPr>
          <w:r w:rsidRPr="00FB6064">
            <w:rPr>
              <w:rFonts w:ascii="Cambria" w:hAnsi="Cambria"/>
            </w:rPr>
            <w:t xml:space="preserve">Referencia a la Norma ISO 9001:2008 </w:t>
          </w:r>
          <w:r>
            <w:rPr>
              <w:rFonts w:ascii="Cambria" w:hAnsi="Cambria"/>
            </w:rPr>
            <w:t>7.2.1</w:t>
          </w:r>
        </w:p>
      </w:tc>
      <w:tc>
        <w:tcPr>
          <w:tcW w:w="1291" w:type="dxa"/>
          <w:vMerge/>
          <w:shd w:val="clear" w:color="auto" w:fill="auto"/>
          <w:vAlign w:val="center"/>
        </w:tcPr>
        <w:p w14:paraId="40DEF0E7" w14:textId="77777777" w:rsidR="006A25CB" w:rsidRPr="00FB6064" w:rsidRDefault="006A25CB" w:rsidP="00DB6B66">
          <w:pPr>
            <w:pStyle w:val="Encabezado"/>
            <w:rPr>
              <w:rFonts w:ascii="Cambria" w:hAnsi="Cambria"/>
            </w:rPr>
          </w:pPr>
        </w:p>
      </w:tc>
    </w:tr>
    <w:tr w:rsidR="006A25CB" w:rsidRPr="008A5E63" w14:paraId="7E1EE061" w14:textId="77777777" w:rsidTr="006A25CB">
      <w:trPr>
        <w:trHeight w:val="282"/>
      </w:trPr>
      <w:tc>
        <w:tcPr>
          <w:tcW w:w="2269" w:type="dxa"/>
          <w:vMerge/>
          <w:tcBorders>
            <w:bottom w:val="threeDEmboss" w:sz="12" w:space="0" w:color="A50021"/>
          </w:tcBorders>
          <w:shd w:val="clear" w:color="auto" w:fill="auto"/>
          <w:vAlign w:val="center"/>
        </w:tcPr>
        <w:p w14:paraId="1A4751F1" w14:textId="77777777" w:rsidR="006A25CB" w:rsidRDefault="006A25CB" w:rsidP="00DB6B66">
          <w:pPr>
            <w:ind w:right="360"/>
            <w:jc w:val="center"/>
          </w:pPr>
        </w:p>
      </w:tc>
      <w:tc>
        <w:tcPr>
          <w:tcW w:w="2926" w:type="dxa"/>
          <w:tcBorders>
            <w:bottom w:val="threeDEmboss" w:sz="12" w:space="0" w:color="A50021"/>
          </w:tcBorders>
          <w:shd w:val="clear" w:color="auto" w:fill="auto"/>
          <w:vAlign w:val="center"/>
        </w:tcPr>
        <w:p w14:paraId="3D1F399B" w14:textId="77777777" w:rsidR="006A25CB" w:rsidRPr="00B575FE" w:rsidRDefault="006A25CB" w:rsidP="00DB6B66">
          <w:pPr>
            <w:pStyle w:val="Encabezado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 xml:space="preserve">         </w:t>
          </w:r>
          <w:r w:rsidRPr="00B575FE">
            <w:rPr>
              <w:rFonts w:ascii="Cambria" w:hAnsi="Cambria"/>
              <w:sz w:val="16"/>
              <w:szCs w:val="16"/>
            </w:rPr>
            <w:t>Código</w:t>
          </w:r>
          <w:r w:rsidRPr="00B575FE">
            <w:rPr>
              <w:rFonts w:ascii="Cambria" w:hAnsi="Cambria"/>
              <w:sz w:val="16"/>
              <w:szCs w:val="16"/>
              <w:lang w:val="en-US"/>
            </w:rPr>
            <w:t>:ITMORELIA-VI-PO-002-0</w:t>
          </w:r>
          <w:r>
            <w:rPr>
              <w:rFonts w:ascii="Cambria" w:hAnsi="Cambria"/>
              <w:sz w:val="16"/>
              <w:szCs w:val="16"/>
              <w:lang w:val="en-US"/>
            </w:rPr>
            <w:t>5</w:t>
          </w:r>
        </w:p>
      </w:tc>
      <w:tc>
        <w:tcPr>
          <w:tcW w:w="2602" w:type="dxa"/>
          <w:tcBorders>
            <w:bottom w:val="threeDEmboss" w:sz="12" w:space="0" w:color="A50021"/>
          </w:tcBorders>
          <w:shd w:val="clear" w:color="auto" w:fill="auto"/>
          <w:vAlign w:val="center"/>
        </w:tcPr>
        <w:p w14:paraId="71F1CBD8" w14:textId="08A31760" w:rsidR="006A25CB" w:rsidRPr="00B575FE" w:rsidRDefault="00462D22" w:rsidP="00DB6B66">
          <w:pPr>
            <w:jc w:val="center"/>
            <w:rPr>
              <w:rFonts w:ascii="Cambria" w:hAnsi="Cambria" w:cs="Arial"/>
              <w:sz w:val="16"/>
              <w:szCs w:val="16"/>
            </w:rPr>
          </w:pPr>
          <w:r>
            <w:rPr>
              <w:rFonts w:ascii="Cambria" w:hAnsi="Cambria" w:cs="Arial"/>
              <w:sz w:val="16"/>
              <w:szCs w:val="16"/>
            </w:rPr>
            <w:t xml:space="preserve">                 Revisión: 3</w:t>
          </w:r>
        </w:p>
      </w:tc>
      <w:tc>
        <w:tcPr>
          <w:tcW w:w="1559" w:type="dxa"/>
          <w:tcBorders>
            <w:bottom w:val="threeDEmboss" w:sz="12" w:space="0" w:color="A50021"/>
          </w:tcBorders>
          <w:shd w:val="clear" w:color="auto" w:fill="auto"/>
          <w:vAlign w:val="center"/>
        </w:tcPr>
        <w:p w14:paraId="642603D2" w14:textId="77777777" w:rsidR="006A25CB" w:rsidRPr="00B575FE" w:rsidRDefault="006A25CB" w:rsidP="00DB6B66">
          <w:pPr>
            <w:jc w:val="center"/>
            <w:rPr>
              <w:rFonts w:ascii="Cambria" w:hAnsi="Cambria" w:cs="Arial"/>
              <w:sz w:val="16"/>
              <w:szCs w:val="16"/>
            </w:rPr>
          </w:pPr>
          <w:r w:rsidRPr="00B575FE">
            <w:rPr>
              <w:rFonts w:ascii="Cambria" w:hAnsi="Cambria" w:cs="Arial"/>
              <w:sz w:val="16"/>
              <w:szCs w:val="16"/>
            </w:rPr>
            <w:t xml:space="preserve">Página 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begin"/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instrText xml:space="preserve"> PAGE </w:instrTex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separate"/>
          </w:r>
          <w:r w:rsidR="00E94D65">
            <w:rPr>
              <w:rStyle w:val="Nmerodepgina"/>
              <w:rFonts w:ascii="Cambria" w:hAnsi="Cambria" w:cs="Arial"/>
              <w:noProof/>
              <w:sz w:val="16"/>
              <w:szCs w:val="16"/>
            </w:rPr>
            <w:t>2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end"/>
          </w:r>
          <w:r w:rsidRPr="00B575FE">
            <w:rPr>
              <w:rFonts w:ascii="Cambria" w:hAnsi="Cambria" w:cs="Arial"/>
              <w:sz w:val="16"/>
              <w:szCs w:val="16"/>
            </w:rPr>
            <w:t xml:space="preserve"> de 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begin"/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instrText xml:space="preserve"> NUMPAGES </w:instrTex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separate"/>
          </w:r>
          <w:r w:rsidR="00E94D65">
            <w:rPr>
              <w:rStyle w:val="Nmerodepgina"/>
              <w:rFonts w:ascii="Cambria" w:hAnsi="Cambria" w:cs="Arial"/>
              <w:noProof/>
              <w:sz w:val="16"/>
              <w:szCs w:val="16"/>
            </w:rPr>
            <w:t>2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end"/>
          </w:r>
        </w:p>
      </w:tc>
      <w:tc>
        <w:tcPr>
          <w:tcW w:w="1291" w:type="dxa"/>
          <w:vMerge/>
          <w:tcBorders>
            <w:bottom w:val="threeDEmboss" w:sz="12" w:space="0" w:color="A50021"/>
          </w:tcBorders>
          <w:shd w:val="clear" w:color="auto" w:fill="auto"/>
          <w:vAlign w:val="center"/>
        </w:tcPr>
        <w:p w14:paraId="216D6DED" w14:textId="77777777" w:rsidR="006A25CB" w:rsidRPr="008A5E63" w:rsidRDefault="006A25CB" w:rsidP="00DB6B66">
          <w:pPr>
            <w:jc w:val="center"/>
            <w:rPr>
              <w:rFonts w:cs="Arial"/>
              <w:b/>
            </w:rPr>
          </w:pPr>
        </w:p>
      </w:tc>
    </w:tr>
  </w:tbl>
  <w:p w14:paraId="0192EDCA" w14:textId="77777777" w:rsidR="006A25CB" w:rsidRDefault="006A25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C2120" w14:textId="77777777" w:rsidR="00EB40BA" w:rsidRDefault="00D33109">
    <w:pPr>
      <w:pStyle w:val="Encabezado"/>
    </w:pPr>
    <w:r>
      <w:rPr>
        <w:noProof/>
        <w:lang w:eastAsia="es-MX"/>
      </w:rPr>
      <w:pict w14:anchorId="047F4A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68B"/>
    <w:rsid w:val="00004950"/>
    <w:rsid w:val="00015205"/>
    <w:rsid w:val="00105F7E"/>
    <w:rsid w:val="001472DA"/>
    <w:rsid w:val="0016205E"/>
    <w:rsid w:val="00171787"/>
    <w:rsid w:val="00171ABD"/>
    <w:rsid w:val="0029175F"/>
    <w:rsid w:val="002A10D5"/>
    <w:rsid w:val="002C3B82"/>
    <w:rsid w:val="002D276D"/>
    <w:rsid w:val="002D7907"/>
    <w:rsid w:val="002E08DC"/>
    <w:rsid w:val="002E1912"/>
    <w:rsid w:val="002F0BE3"/>
    <w:rsid w:val="00325540"/>
    <w:rsid w:val="0035739C"/>
    <w:rsid w:val="003978CD"/>
    <w:rsid w:val="003D3069"/>
    <w:rsid w:val="004171CF"/>
    <w:rsid w:val="004261D8"/>
    <w:rsid w:val="00462D22"/>
    <w:rsid w:val="0047198E"/>
    <w:rsid w:val="0048159E"/>
    <w:rsid w:val="004C2091"/>
    <w:rsid w:val="004D0871"/>
    <w:rsid w:val="004D5500"/>
    <w:rsid w:val="004F31CD"/>
    <w:rsid w:val="00501119"/>
    <w:rsid w:val="00536420"/>
    <w:rsid w:val="00540242"/>
    <w:rsid w:val="00596F18"/>
    <w:rsid w:val="005A2077"/>
    <w:rsid w:val="005A3F98"/>
    <w:rsid w:val="005A69FF"/>
    <w:rsid w:val="005D7FBD"/>
    <w:rsid w:val="006220A6"/>
    <w:rsid w:val="00622C8C"/>
    <w:rsid w:val="00625918"/>
    <w:rsid w:val="006561C4"/>
    <w:rsid w:val="006660B7"/>
    <w:rsid w:val="006A25CB"/>
    <w:rsid w:val="006C6134"/>
    <w:rsid w:val="006E5EE1"/>
    <w:rsid w:val="006F3262"/>
    <w:rsid w:val="00701522"/>
    <w:rsid w:val="00704F86"/>
    <w:rsid w:val="00732F51"/>
    <w:rsid w:val="00773B50"/>
    <w:rsid w:val="007946A1"/>
    <w:rsid w:val="008268F9"/>
    <w:rsid w:val="008A161D"/>
    <w:rsid w:val="008A4756"/>
    <w:rsid w:val="008C268A"/>
    <w:rsid w:val="00926C5C"/>
    <w:rsid w:val="00944812"/>
    <w:rsid w:val="009601C9"/>
    <w:rsid w:val="00990EE5"/>
    <w:rsid w:val="00A11BF7"/>
    <w:rsid w:val="00A75867"/>
    <w:rsid w:val="00A80040"/>
    <w:rsid w:val="00A8731D"/>
    <w:rsid w:val="00A90103"/>
    <w:rsid w:val="00AB06E5"/>
    <w:rsid w:val="00AE68D7"/>
    <w:rsid w:val="00B17826"/>
    <w:rsid w:val="00B23329"/>
    <w:rsid w:val="00B53452"/>
    <w:rsid w:val="00C01C2C"/>
    <w:rsid w:val="00C11486"/>
    <w:rsid w:val="00C33FDB"/>
    <w:rsid w:val="00C53AE1"/>
    <w:rsid w:val="00C54CDF"/>
    <w:rsid w:val="00C7530F"/>
    <w:rsid w:val="00CB046D"/>
    <w:rsid w:val="00CB2A9D"/>
    <w:rsid w:val="00CC62C3"/>
    <w:rsid w:val="00CE50AA"/>
    <w:rsid w:val="00D33109"/>
    <w:rsid w:val="00D737A4"/>
    <w:rsid w:val="00D74B60"/>
    <w:rsid w:val="00D97258"/>
    <w:rsid w:val="00DB2C26"/>
    <w:rsid w:val="00DB5B2E"/>
    <w:rsid w:val="00E51A90"/>
    <w:rsid w:val="00E73A6C"/>
    <w:rsid w:val="00E8568B"/>
    <w:rsid w:val="00E94D65"/>
    <w:rsid w:val="00E96506"/>
    <w:rsid w:val="00EB40BA"/>
    <w:rsid w:val="00EC6452"/>
    <w:rsid w:val="00F07086"/>
    <w:rsid w:val="00F566E2"/>
    <w:rsid w:val="00F6203E"/>
    <w:rsid w:val="00FA3AB8"/>
    <w:rsid w:val="00FB5C9A"/>
    <w:rsid w:val="00FD4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3077A21B"/>
  <w15:docId w15:val="{332A3BD0-1029-4476-88AB-8F51318F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EB40BA"/>
  </w:style>
  <w:style w:type="paragraph" w:styleId="Piedepgina">
    <w:name w:val="footer"/>
    <w:basedOn w:val="Normal"/>
    <w:link w:val="Piedepgina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40BA"/>
  </w:style>
  <w:style w:type="paragraph" w:styleId="Textodeglobo">
    <w:name w:val="Balloon Text"/>
    <w:basedOn w:val="Normal"/>
    <w:link w:val="TextodegloboC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B534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7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A69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69F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A69FF"/>
    <w:rPr>
      <w:vertAlign w:val="superscript"/>
    </w:rPr>
  </w:style>
  <w:style w:type="character" w:styleId="Nmerodepgina">
    <w:name w:val="page number"/>
    <w:rsid w:val="006A25CB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IC~1\AppData\Local\Temp\Rar$DI03.940\ITMmembrete2013_ges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F86EE-869A-42BC-BF30-34AF2CF7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ITMmembrete2013_gestion</Template>
  <TotalTime>0</TotalTime>
  <Pages>1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Social</dc:creator>
  <cp:lastModifiedBy>cristhiantm</cp:lastModifiedBy>
  <cp:revision>6</cp:revision>
  <cp:lastPrinted>2016-11-03T22:17:00Z</cp:lastPrinted>
  <dcterms:created xsi:type="dcterms:W3CDTF">2016-01-25T03:30:00Z</dcterms:created>
  <dcterms:modified xsi:type="dcterms:W3CDTF">2016-11-03T22:17:00Z</dcterms:modified>
</cp:coreProperties>
</file>